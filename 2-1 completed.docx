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F2043" w14:textId="38697B95" w:rsidR="00510C3F" w:rsidRDefault="00853BA2" w:rsidP="00377CA2">
      <w:pPr>
        <w:pStyle w:val="Heading1"/>
        <w:keepNext w:val="0"/>
        <w:keepLines w:val="0"/>
        <w:suppressAutoHyphens/>
        <w:spacing w:before="0" w:line="240" w:lineRule="auto"/>
        <w:contextualSpacing/>
        <w:jc w:val="center"/>
      </w:pPr>
      <w:r>
        <w:t xml:space="preserve">CS 305 Module Two </w:t>
      </w:r>
      <w:r w:rsidR="1E54E06A">
        <w:t>Written Assignment</w:t>
      </w:r>
      <w:r w:rsidR="56042137">
        <w:t xml:space="preserve"> Template</w:t>
      </w:r>
    </w:p>
    <w:p w14:paraId="3954159D" w14:textId="77777777" w:rsidR="002A5407" w:rsidRPr="002A5407" w:rsidRDefault="002A5407" w:rsidP="002A5407"/>
    <w:p w14:paraId="30531912" w14:textId="4FEA0B87" w:rsidR="00BC0815" w:rsidRDefault="00BC0815" w:rsidP="00BC0815">
      <w:r>
        <w:t xml:space="preserve">Abdulrahman Al-Nachar </w:t>
      </w:r>
    </w:p>
    <w:p w14:paraId="1B494B15" w14:textId="4F2F8E77" w:rsidR="00BC0815" w:rsidRPr="00BC0815" w:rsidRDefault="00BC0815" w:rsidP="00BC0815">
      <w:r>
        <w:t xml:space="preserve">CS305 / 2-1 </w:t>
      </w:r>
    </w:p>
    <w:p w14:paraId="354E3CB2" w14:textId="77777777" w:rsidR="00377CA2" w:rsidRPr="00377CA2" w:rsidRDefault="00377CA2" w:rsidP="00230741">
      <w:pPr>
        <w:suppressAutoHyphens/>
        <w:spacing w:after="0" w:line="240" w:lineRule="auto"/>
        <w:contextualSpacing/>
        <w:rPr>
          <w:b/>
          <w:sz w:val="22"/>
        </w:rPr>
      </w:pPr>
    </w:p>
    <w:p w14:paraId="414A963A" w14:textId="7C9CD1B1" w:rsidR="00E83406" w:rsidRDefault="00853BA2" w:rsidP="00F55207">
      <w:pPr>
        <w:pStyle w:val="Heading2"/>
        <w:numPr>
          <w:ilvl w:val="0"/>
          <w:numId w:val="7"/>
        </w:numPr>
        <w:rPr>
          <w:rFonts w:eastAsiaTheme="minorHAnsi"/>
        </w:rPr>
      </w:pPr>
      <w:r w:rsidRPr="00230741">
        <w:rPr>
          <w:rFonts w:eastAsiaTheme="minorHAnsi"/>
        </w:rPr>
        <w:t>Areas of Securit</w:t>
      </w:r>
      <w:r w:rsidR="00E83406" w:rsidRPr="00230741">
        <w:rPr>
          <w:rFonts w:eastAsiaTheme="minorHAnsi"/>
        </w:rPr>
        <w:t>y</w:t>
      </w:r>
    </w:p>
    <w:p w14:paraId="6C59C5B2" w14:textId="77777777" w:rsidR="000558B4" w:rsidRPr="000558B4" w:rsidRDefault="000558B4" w:rsidP="000558B4"/>
    <w:p w14:paraId="2218972B" w14:textId="68408128" w:rsidR="007A0B87" w:rsidRDefault="007A0B87" w:rsidP="007A0B87">
      <w:pPr>
        <w:pStyle w:val="ListParagraph"/>
        <w:numPr>
          <w:ilvl w:val="0"/>
          <w:numId w:val="9"/>
        </w:numPr>
      </w:pPr>
      <w:r>
        <w:t xml:space="preserve">Input validation: </w:t>
      </w:r>
      <w:r w:rsidR="00091E75">
        <w:t>It’s</w:t>
      </w:r>
      <w:r>
        <w:t xml:space="preserve"> imperative for our program to have have strong efficient inputs validation coded into it, </w:t>
      </w:r>
      <w:r w:rsidR="00091E75">
        <w:t>to</w:t>
      </w:r>
      <w:r>
        <w:t xml:space="preserve"> work against being exposed to injection attacks.</w:t>
      </w:r>
    </w:p>
    <w:p w14:paraId="710601FE" w14:textId="77777777" w:rsidR="00091E75" w:rsidRDefault="00091E75" w:rsidP="00091E75">
      <w:pPr>
        <w:pStyle w:val="ListParagraph"/>
      </w:pPr>
    </w:p>
    <w:p w14:paraId="551DBF06" w14:textId="23332400" w:rsidR="00091E75" w:rsidRDefault="00091E75" w:rsidP="007A0B87">
      <w:pPr>
        <w:pStyle w:val="ListParagraph"/>
        <w:numPr>
          <w:ilvl w:val="0"/>
          <w:numId w:val="9"/>
        </w:numPr>
      </w:pPr>
      <w:r>
        <w:t>API’s Interactions: use SSL/HTTPS to secure interactions between client and server, set rate limits, implement authentication and authorization controls to prevent unwanted access and users having too much authority in the program.</w:t>
      </w:r>
    </w:p>
    <w:p w14:paraId="2A1DBB73" w14:textId="77777777" w:rsidR="00091E75" w:rsidRDefault="00091E75" w:rsidP="00091E75">
      <w:pPr>
        <w:pStyle w:val="ListParagraph"/>
      </w:pPr>
    </w:p>
    <w:p w14:paraId="415D0F38" w14:textId="13F11E5C" w:rsidR="00091E75" w:rsidRDefault="007F5F16" w:rsidP="007A0B87">
      <w:pPr>
        <w:pStyle w:val="ListParagraph"/>
        <w:numPr>
          <w:ilvl w:val="0"/>
          <w:numId w:val="9"/>
        </w:numPr>
      </w:pPr>
      <w:r>
        <w:t>Cryptography: make sure key data is secured from potential attackers</w:t>
      </w:r>
    </w:p>
    <w:p w14:paraId="214A2207" w14:textId="77777777" w:rsidR="007F5F16" w:rsidRDefault="007F5F16" w:rsidP="007F5F16">
      <w:pPr>
        <w:pStyle w:val="ListParagraph"/>
      </w:pPr>
    </w:p>
    <w:p w14:paraId="70705A6E" w14:textId="39F497F9" w:rsidR="007F5F16" w:rsidRDefault="007F5F16" w:rsidP="007A0B87">
      <w:pPr>
        <w:pStyle w:val="ListParagraph"/>
        <w:numPr>
          <w:ilvl w:val="0"/>
          <w:numId w:val="9"/>
        </w:numPr>
      </w:pPr>
      <w:r>
        <w:t xml:space="preserve">Distributed system: make sure that a working system is secure in a distributed environment that can control </w:t>
      </w:r>
      <w:r w:rsidR="00F324D4">
        <w:t>authentication,</w:t>
      </w:r>
      <w:r>
        <w:t xml:space="preserve"> authorization and each part of the system works together.</w:t>
      </w:r>
    </w:p>
    <w:p w14:paraId="0D4CEEEF" w14:textId="77777777" w:rsidR="007F5F16" w:rsidRDefault="007F5F16" w:rsidP="007F5F16">
      <w:pPr>
        <w:pStyle w:val="ListParagraph"/>
      </w:pPr>
    </w:p>
    <w:p w14:paraId="681BCB23" w14:textId="747908DB" w:rsidR="007F5F16" w:rsidRDefault="00F324D4" w:rsidP="007A0B87">
      <w:pPr>
        <w:pStyle w:val="ListParagraph"/>
        <w:numPr>
          <w:ilvl w:val="0"/>
          <w:numId w:val="9"/>
        </w:numPr>
      </w:pPr>
      <w:r>
        <w:t>Error Handling: Test and handle all errors are properly worded and are useful to the necessary parties, that helps us protect against any attack through this angle.</w:t>
      </w:r>
    </w:p>
    <w:p w14:paraId="4EDF2B48" w14:textId="77777777" w:rsidR="00F324D4" w:rsidRDefault="00F324D4" w:rsidP="00F324D4">
      <w:pPr>
        <w:pStyle w:val="ListParagraph"/>
      </w:pPr>
    </w:p>
    <w:p w14:paraId="0B90D8F0" w14:textId="7776FC87" w:rsidR="00F324D4" w:rsidRDefault="00F324D4" w:rsidP="007A0B87">
      <w:pPr>
        <w:pStyle w:val="ListParagraph"/>
        <w:numPr>
          <w:ilvl w:val="0"/>
          <w:numId w:val="9"/>
        </w:numPr>
      </w:pPr>
      <w:r w:rsidRPr="00F324D4">
        <w:t>Code Quality</w:t>
      </w:r>
      <w:r>
        <w:t>: make sure the program and code follow secure coding guidelines and best practices.</w:t>
      </w:r>
    </w:p>
    <w:p w14:paraId="4B94990C" w14:textId="77777777" w:rsidR="00F324D4" w:rsidRDefault="00F324D4" w:rsidP="00F324D4">
      <w:pPr>
        <w:pStyle w:val="ListParagraph"/>
      </w:pPr>
    </w:p>
    <w:p w14:paraId="4DBFA11C" w14:textId="34CE4C75" w:rsidR="00F324D4" w:rsidRPr="007A0B87" w:rsidRDefault="00F324D4" w:rsidP="007A0B87">
      <w:pPr>
        <w:pStyle w:val="ListParagraph"/>
        <w:numPr>
          <w:ilvl w:val="0"/>
          <w:numId w:val="9"/>
        </w:numPr>
      </w:pPr>
      <w:r>
        <w:t xml:space="preserve">Encapsulation: </w:t>
      </w:r>
      <w:r w:rsidR="003119A1">
        <w:t xml:space="preserve">make sure the data structures in the program </w:t>
      </w:r>
      <w:proofErr w:type="gramStart"/>
      <w:r w:rsidR="003119A1">
        <w:t>is</w:t>
      </w:r>
      <w:proofErr w:type="gramEnd"/>
      <w:r w:rsidR="003119A1">
        <w:t xml:space="preserve"> secure and that they </w:t>
      </w:r>
      <w:r w:rsidR="00567B59">
        <w:t>cannot</w:t>
      </w:r>
      <w:r w:rsidR="003119A1">
        <w:t xml:space="preserve"> be accessed or modified by unwanted actors.</w:t>
      </w:r>
    </w:p>
    <w:p w14:paraId="67043B43" w14:textId="77777777" w:rsidR="00A367B6" w:rsidRDefault="00A367B6" w:rsidP="00230741">
      <w:pPr>
        <w:spacing w:after="0" w:line="240" w:lineRule="auto"/>
        <w:rPr>
          <w:sz w:val="22"/>
        </w:rPr>
      </w:pPr>
    </w:p>
    <w:p w14:paraId="5C736C67" w14:textId="7CBFBDD3" w:rsidR="00DD23EE" w:rsidRDefault="00DD23EE" w:rsidP="007A0B87">
      <w:pPr>
        <w:suppressAutoHyphens/>
        <w:spacing w:after="0" w:line="240" w:lineRule="auto"/>
        <w:rPr>
          <w:sz w:val="22"/>
        </w:rPr>
      </w:pPr>
    </w:p>
    <w:p w14:paraId="7FFE124F" w14:textId="77777777" w:rsidR="007A0B87" w:rsidRPr="007A0B87" w:rsidRDefault="007A0B87" w:rsidP="007A0B87">
      <w:pPr>
        <w:suppressAutoHyphens/>
        <w:spacing w:after="0" w:line="240" w:lineRule="auto"/>
        <w:rPr>
          <w:sz w:val="22"/>
        </w:rPr>
      </w:pPr>
    </w:p>
    <w:p w14:paraId="682E1AF9" w14:textId="05AD5E1E" w:rsidR="00DF333F" w:rsidRPr="00230741" w:rsidRDefault="00DF333F" w:rsidP="00F55207">
      <w:pPr>
        <w:pStyle w:val="Heading2"/>
        <w:numPr>
          <w:ilvl w:val="0"/>
          <w:numId w:val="7"/>
        </w:numPr>
      </w:pPr>
      <w:r w:rsidRPr="00230741">
        <w:t>Areas of Security Justification</w:t>
      </w:r>
    </w:p>
    <w:p w14:paraId="03D8537A" w14:textId="77777777" w:rsidR="00E83406" w:rsidRDefault="00E83406" w:rsidP="00230741">
      <w:pPr>
        <w:suppressAutoHyphens/>
        <w:spacing w:after="0" w:line="240" w:lineRule="auto"/>
        <w:rPr>
          <w:sz w:val="22"/>
        </w:rPr>
      </w:pPr>
    </w:p>
    <w:p w14:paraId="748043A0" w14:textId="1E7C107D" w:rsidR="00DD23EE" w:rsidRPr="000558B4" w:rsidRDefault="00D4592A" w:rsidP="00230741">
      <w:pPr>
        <w:suppressAutoHyphens/>
        <w:spacing w:after="0" w:line="240" w:lineRule="auto"/>
        <w:rPr>
          <w:szCs w:val="24"/>
        </w:rPr>
      </w:pPr>
      <w:r w:rsidRPr="000558B4">
        <w:rPr>
          <w:szCs w:val="24"/>
        </w:rPr>
        <w:t>It’s</w:t>
      </w:r>
      <w:r w:rsidR="00E65B2A" w:rsidRPr="000558B4">
        <w:rPr>
          <w:szCs w:val="24"/>
        </w:rPr>
        <w:t xml:space="preserve"> important to make sure that the program is </w:t>
      </w:r>
      <w:r w:rsidR="00567B59" w:rsidRPr="000558B4">
        <w:rPr>
          <w:szCs w:val="24"/>
        </w:rPr>
        <w:t>secure</w:t>
      </w:r>
      <w:r w:rsidR="00E65B2A" w:rsidRPr="000558B4">
        <w:rPr>
          <w:szCs w:val="24"/>
        </w:rPr>
        <w:t xml:space="preserve"> and safe to use, </w:t>
      </w:r>
      <w:r w:rsidRPr="000558B4">
        <w:rPr>
          <w:szCs w:val="24"/>
        </w:rPr>
        <w:t xml:space="preserve">successful </w:t>
      </w:r>
      <w:r w:rsidR="00E65B2A" w:rsidRPr="000558B4">
        <w:rPr>
          <w:szCs w:val="24"/>
        </w:rPr>
        <w:t xml:space="preserve">attacks of any kind can expose private </w:t>
      </w:r>
      <w:r w:rsidR="00F5002A" w:rsidRPr="000558B4">
        <w:rPr>
          <w:szCs w:val="24"/>
        </w:rPr>
        <w:t>data,</w:t>
      </w:r>
      <w:r w:rsidR="00E65B2A" w:rsidRPr="000558B4">
        <w:rPr>
          <w:szCs w:val="24"/>
        </w:rPr>
        <w:t xml:space="preserve"> modify the </w:t>
      </w:r>
      <w:r w:rsidR="007C7DCE" w:rsidRPr="000558B4">
        <w:rPr>
          <w:szCs w:val="24"/>
        </w:rPr>
        <w:t>backend,</w:t>
      </w:r>
      <w:r w:rsidR="00E65B2A" w:rsidRPr="000558B4">
        <w:rPr>
          <w:szCs w:val="24"/>
        </w:rPr>
        <w:t xml:space="preserve"> change how the program works</w:t>
      </w:r>
      <w:r w:rsidRPr="000558B4">
        <w:rPr>
          <w:szCs w:val="24"/>
        </w:rPr>
        <w:t>, and allow for unauthorized use of the program.</w:t>
      </w:r>
    </w:p>
    <w:p w14:paraId="5725D9B5" w14:textId="77777777" w:rsidR="00F5002A" w:rsidRPr="000558B4" w:rsidRDefault="00F5002A" w:rsidP="00230741">
      <w:pPr>
        <w:suppressAutoHyphens/>
        <w:spacing w:after="0" w:line="240" w:lineRule="auto"/>
        <w:rPr>
          <w:szCs w:val="24"/>
        </w:rPr>
      </w:pPr>
    </w:p>
    <w:p w14:paraId="2E7F9864" w14:textId="77777777" w:rsidR="00F5002A" w:rsidRDefault="00F5002A" w:rsidP="00230741">
      <w:pPr>
        <w:suppressAutoHyphens/>
        <w:spacing w:after="0" w:line="240" w:lineRule="auto"/>
        <w:rPr>
          <w:sz w:val="22"/>
        </w:rPr>
      </w:pPr>
    </w:p>
    <w:p w14:paraId="2F4F87DA" w14:textId="77777777" w:rsidR="00F5002A" w:rsidRDefault="00F5002A" w:rsidP="00230741">
      <w:pPr>
        <w:suppressAutoHyphens/>
        <w:spacing w:after="0" w:line="240" w:lineRule="auto"/>
        <w:rPr>
          <w:sz w:val="22"/>
        </w:rPr>
      </w:pPr>
    </w:p>
    <w:p w14:paraId="4F83112F" w14:textId="77777777" w:rsidR="00F5002A" w:rsidRPr="00685DFC" w:rsidRDefault="00F5002A" w:rsidP="00230741">
      <w:pPr>
        <w:suppressAutoHyphens/>
        <w:spacing w:after="0" w:line="240" w:lineRule="auto"/>
        <w:rPr>
          <w:sz w:val="22"/>
        </w:rPr>
      </w:pPr>
    </w:p>
    <w:p w14:paraId="539B3745" w14:textId="77777777" w:rsidR="00377CA2" w:rsidRPr="00A367B6" w:rsidRDefault="00377CA2" w:rsidP="00A367B6">
      <w:pPr>
        <w:suppressAutoHyphens/>
        <w:spacing w:after="0" w:line="240" w:lineRule="auto"/>
        <w:rPr>
          <w:sz w:val="22"/>
        </w:rPr>
      </w:pPr>
    </w:p>
    <w:p w14:paraId="502590E1" w14:textId="26222D11" w:rsidR="00510C3F" w:rsidRDefault="00853BA2" w:rsidP="00F55207">
      <w:pPr>
        <w:pStyle w:val="Heading2"/>
        <w:numPr>
          <w:ilvl w:val="0"/>
          <w:numId w:val="7"/>
        </w:numPr>
      </w:pPr>
      <w:r w:rsidRPr="00F55207">
        <w:t>Code Review</w:t>
      </w:r>
      <w:r w:rsidR="00972D22" w:rsidRPr="00F55207">
        <w:t xml:space="preserve"> Summary</w:t>
      </w:r>
    </w:p>
    <w:p w14:paraId="17187097" w14:textId="77777777" w:rsidR="000F34BD" w:rsidRPr="000558B4" w:rsidRDefault="000F34BD" w:rsidP="000F34BD">
      <w:pPr>
        <w:rPr>
          <w:rFonts w:ascii="Times New Roman" w:hAnsi="Times New Roman" w:cs="Times New Roman"/>
        </w:rPr>
      </w:pPr>
    </w:p>
    <w:p w14:paraId="71610CE5" w14:textId="7FE8E8F4" w:rsidR="000F34BD" w:rsidRPr="000558B4" w:rsidRDefault="000F34BD" w:rsidP="000F34BD">
      <w:pPr>
        <w:pStyle w:val="ListParagraph"/>
        <w:numPr>
          <w:ilvl w:val="0"/>
          <w:numId w:val="10"/>
        </w:numPr>
        <w:rPr>
          <w:rFonts w:cstheme="minorHAnsi"/>
        </w:rPr>
      </w:pPr>
      <w:r w:rsidRPr="000558B4">
        <w:rPr>
          <w:rFonts w:cstheme="minorHAnsi"/>
        </w:rPr>
        <w:t xml:space="preserve">In the greetingController.java </w:t>
      </w:r>
      <w:r w:rsidR="002F24A1" w:rsidRPr="000558B4">
        <w:rPr>
          <w:rFonts w:cstheme="minorHAnsi"/>
        </w:rPr>
        <w:t>file,</w:t>
      </w:r>
      <w:r w:rsidRPr="000558B4">
        <w:rPr>
          <w:rFonts w:cstheme="minorHAnsi"/>
        </w:rPr>
        <w:t xml:space="preserve"> the </w:t>
      </w:r>
      <w:r w:rsidRPr="000558B4">
        <w:rPr>
          <w:rFonts w:cstheme="minorHAnsi"/>
          <w:b/>
          <w:bCs/>
        </w:rPr>
        <w:t>public</w:t>
      </w:r>
      <w:r w:rsidRPr="000558B4">
        <w:rPr>
          <w:rFonts w:cstheme="minorHAnsi"/>
        </w:rPr>
        <w:t xml:space="preserve"> Greeting </w:t>
      </w:r>
      <w:proofErr w:type="gramStart"/>
      <w:r w:rsidRPr="000558B4">
        <w:rPr>
          <w:rFonts w:cstheme="minorHAnsi"/>
        </w:rPr>
        <w:t>greeting(</w:t>
      </w:r>
      <w:proofErr w:type="gramEnd"/>
      <w:r w:rsidRPr="000558B4">
        <w:rPr>
          <w:rFonts w:cstheme="minorHAnsi"/>
        </w:rPr>
        <w:t xml:space="preserve">) method takes an input without validating the input that can expose the program to an injection attack </w:t>
      </w:r>
    </w:p>
    <w:p w14:paraId="09284D8D" w14:textId="77777777" w:rsidR="00CC5F3E" w:rsidRPr="000558B4" w:rsidRDefault="00CC5F3E" w:rsidP="00CC5F3E">
      <w:pPr>
        <w:pStyle w:val="ListParagraph"/>
        <w:rPr>
          <w:rFonts w:cstheme="minorHAnsi"/>
        </w:rPr>
      </w:pPr>
    </w:p>
    <w:p w14:paraId="6263E6CF" w14:textId="446DC7EB" w:rsidR="00CC5F3E" w:rsidRPr="000558B4" w:rsidRDefault="000F34BD" w:rsidP="00CC5F3E">
      <w:pPr>
        <w:pStyle w:val="ListParagraph"/>
        <w:numPr>
          <w:ilvl w:val="0"/>
          <w:numId w:val="10"/>
        </w:numPr>
        <w:rPr>
          <w:rFonts w:cstheme="minorHAnsi"/>
        </w:rPr>
      </w:pPr>
      <w:r w:rsidRPr="000558B4">
        <w:rPr>
          <w:rFonts w:cstheme="minorHAnsi"/>
        </w:rPr>
        <w:t xml:space="preserve">In the same java </w:t>
      </w:r>
      <w:r w:rsidR="00CC5F3E" w:rsidRPr="000558B4">
        <w:rPr>
          <w:rFonts w:cstheme="minorHAnsi"/>
        </w:rPr>
        <w:t>file,</w:t>
      </w:r>
      <w:r w:rsidRPr="000558B4">
        <w:rPr>
          <w:rFonts w:cstheme="minorHAnsi"/>
        </w:rPr>
        <w:t xml:space="preserve"> </w:t>
      </w:r>
      <w:r w:rsidR="00CC5F3E" w:rsidRPr="000558B4">
        <w:rPr>
          <w:rFonts w:cstheme="minorHAnsi"/>
        </w:rPr>
        <w:t xml:space="preserve">with the </w:t>
      </w:r>
      <w:proofErr w:type="gramStart"/>
      <w:r w:rsidR="00CC5F3E" w:rsidRPr="000558B4">
        <w:rPr>
          <w:rFonts w:cstheme="minorHAnsi"/>
        </w:rPr>
        <w:t>number(</w:t>
      </w:r>
      <w:proofErr w:type="gramEnd"/>
      <w:r w:rsidR="00CC5F3E" w:rsidRPr="000558B4">
        <w:rPr>
          <w:rFonts w:cstheme="minorHAnsi"/>
        </w:rPr>
        <w:t>) method , this method can get an out of bound error</w:t>
      </w:r>
    </w:p>
    <w:p w14:paraId="69D10593" w14:textId="77777777" w:rsidR="00CC5F3E" w:rsidRPr="000558B4" w:rsidRDefault="00CC5F3E" w:rsidP="00CC5F3E">
      <w:pPr>
        <w:pStyle w:val="ListParagraph"/>
        <w:rPr>
          <w:rFonts w:cstheme="minorHAnsi"/>
        </w:rPr>
      </w:pPr>
    </w:p>
    <w:p w14:paraId="5FD0D6E5" w14:textId="1F2255A0" w:rsidR="00CC5F3E" w:rsidRPr="000558B4" w:rsidRDefault="004E11A4" w:rsidP="00CC5F3E">
      <w:pPr>
        <w:pStyle w:val="ListParagraph"/>
        <w:numPr>
          <w:ilvl w:val="0"/>
          <w:numId w:val="10"/>
        </w:numPr>
        <w:rPr>
          <w:rFonts w:cstheme="minorHAnsi"/>
        </w:rPr>
      </w:pPr>
      <w:r w:rsidRPr="000558B4">
        <w:rPr>
          <w:rFonts w:cstheme="minorHAnsi"/>
        </w:rPr>
        <w:t>Our API Endpoints have no authentication or authorization controls on them.</w:t>
      </w:r>
    </w:p>
    <w:p w14:paraId="69097BFA" w14:textId="77777777" w:rsidR="000558B4" w:rsidRPr="000558B4" w:rsidRDefault="000558B4" w:rsidP="000558B4">
      <w:pPr>
        <w:pStyle w:val="ListParagraph"/>
        <w:rPr>
          <w:rFonts w:cstheme="minorHAnsi"/>
        </w:rPr>
      </w:pPr>
    </w:p>
    <w:p w14:paraId="5D5D8D7A" w14:textId="45A5EB04" w:rsidR="000558B4" w:rsidRDefault="000558B4" w:rsidP="00CC5F3E">
      <w:pPr>
        <w:pStyle w:val="ListParagraph"/>
        <w:numPr>
          <w:ilvl w:val="0"/>
          <w:numId w:val="10"/>
        </w:numPr>
        <w:rPr>
          <w:rFonts w:cstheme="minorHAnsi"/>
        </w:rPr>
      </w:pPr>
      <w:r w:rsidRPr="000558B4">
        <w:rPr>
          <w:rFonts w:cstheme="minorHAnsi"/>
        </w:rPr>
        <w:t>The code lacks any cryptography.</w:t>
      </w:r>
    </w:p>
    <w:p w14:paraId="33462B9D" w14:textId="77777777" w:rsidR="00567B59" w:rsidRPr="00567B59" w:rsidRDefault="00567B59" w:rsidP="00567B59">
      <w:pPr>
        <w:pStyle w:val="ListParagraph"/>
        <w:rPr>
          <w:rFonts w:cstheme="minorHAnsi"/>
        </w:rPr>
      </w:pPr>
    </w:p>
    <w:p w14:paraId="19AA3F2C" w14:textId="2693666F" w:rsidR="00567B59" w:rsidRPr="000558B4" w:rsidRDefault="00567B59" w:rsidP="00CC5F3E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Lastly this version of the spring framework is old.</w:t>
      </w:r>
    </w:p>
    <w:p w14:paraId="65D5E5FE" w14:textId="77777777" w:rsidR="00E83406" w:rsidRDefault="00E83406" w:rsidP="00230741">
      <w:pPr>
        <w:suppressAutoHyphens/>
        <w:spacing w:after="0" w:line="240" w:lineRule="auto"/>
        <w:rPr>
          <w:sz w:val="22"/>
        </w:rPr>
      </w:pPr>
    </w:p>
    <w:p w14:paraId="2C824EEF" w14:textId="77777777" w:rsidR="00377CA2" w:rsidRPr="00A367B6" w:rsidRDefault="00377CA2" w:rsidP="00A367B6">
      <w:pPr>
        <w:suppressAutoHyphens/>
        <w:spacing w:after="0" w:line="240" w:lineRule="auto"/>
        <w:rPr>
          <w:sz w:val="22"/>
        </w:rPr>
      </w:pPr>
    </w:p>
    <w:p w14:paraId="098B72C0" w14:textId="2300A0C0" w:rsidR="00377CA2" w:rsidRPr="00F55207" w:rsidRDefault="00853BA2" w:rsidP="00F55207">
      <w:pPr>
        <w:pStyle w:val="Heading2"/>
        <w:numPr>
          <w:ilvl w:val="0"/>
          <w:numId w:val="7"/>
        </w:numPr>
      </w:pPr>
      <w:r w:rsidRPr="00F55207">
        <w:t>Mitigation Plan</w:t>
      </w:r>
    </w:p>
    <w:p w14:paraId="260E7C5F" w14:textId="77777777" w:rsidR="00E83406" w:rsidRDefault="00E83406" w:rsidP="00230741">
      <w:pPr>
        <w:suppressAutoHyphens/>
        <w:spacing w:after="0" w:line="240" w:lineRule="auto"/>
        <w:rPr>
          <w:sz w:val="22"/>
        </w:rPr>
      </w:pPr>
    </w:p>
    <w:p w14:paraId="7E513D33" w14:textId="14A2CE39" w:rsidR="00DD23EE" w:rsidRPr="000558B4" w:rsidRDefault="000F34BD" w:rsidP="000F34BD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cstheme="minorHAnsi"/>
          <w:szCs w:val="24"/>
        </w:rPr>
      </w:pPr>
      <w:r w:rsidRPr="000558B4">
        <w:rPr>
          <w:rFonts w:cstheme="minorHAnsi"/>
          <w:szCs w:val="24"/>
        </w:rPr>
        <w:t xml:space="preserve">Ensure that the </w:t>
      </w:r>
      <w:r w:rsidRPr="000558B4">
        <w:rPr>
          <w:rFonts w:cstheme="minorHAnsi"/>
          <w:b/>
          <w:bCs/>
          <w:szCs w:val="24"/>
        </w:rPr>
        <w:t>public</w:t>
      </w:r>
      <w:r w:rsidRPr="000558B4">
        <w:rPr>
          <w:rFonts w:cstheme="minorHAnsi"/>
          <w:szCs w:val="24"/>
        </w:rPr>
        <w:t xml:space="preserve"> Greeting </w:t>
      </w:r>
      <w:proofErr w:type="gramStart"/>
      <w:r w:rsidRPr="000558B4">
        <w:rPr>
          <w:rFonts w:cstheme="minorHAnsi"/>
          <w:szCs w:val="24"/>
        </w:rPr>
        <w:t>greeting(</w:t>
      </w:r>
      <w:proofErr w:type="gramEnd"/>
      <w:r w:rsidRPr="000558B4">
        <w:rPr>
          <w:rFonts w:cstheme="minorHAnsi"/>
          <w:szCs w:val="24"/>
        </w:rPr>
        <w:t xml:space="preserve">) method validates </w:t>
      </w:r>
      <w:proofErr w:type="gramStart"/>
      <w:r w:rsidRPr="000558B4">
        <w:rPr>
          <w:rFonts w:cstheme="minorHAnsi"/>
          <w:szCs w:val="24"/>
        </w:rPr>
        <w:t>inputs</w:t>
      </w:r>
      <w:proofErr w:type="gramEnd"/>
      <w:r w:rsidRPr="000558B4">
        <w:rPr>
          <w:rFonts w:cstheme="minorHAnsi"/>
          <w:szCs w:val="24"/>
        </w:rPr>
        <w:t xml:space="preserve"> using </w:t>
      </w:r>
      <w:r w:rsidR="003B61B4" w:rsidRPr="000558B4">
        <w:rPr>
          <w:rFonts w:cstheme="minorHAnsi"/>
          <w:szCs w:val="24"/>
        </w:rPr>
        <w:t>length limits or limiting the characters that users can input.</w:t>
      </w:r>
    </w:p>
    <w:p w14:paraId="066772B2" w14:textId="77777777" w:rsidR="00CC5F3E" w:rsidRPr="000558B4" w:rsidRDefault="00CC5F3E" w:rsidP="00CC5F3E">
      <w:pPr>
        <w:pStyle w:val="ListParagraph"/>
        <w:suppressAutoHyphens/>
        <w:spacing w:after="0" w:line="240" w:lineRule="auto"/>
        <w:rPr>
          <w:rFonts w:cstheme="minorHAnsi"/>
          <w:szCs w:val="24"/>
        </w:rPr>
      </w:pPr>
    </w:p>
    <w:p w14:paraId="54E4F8E2" w14:textId="2EFC1D21" w:rsidR="00CC5F3E" w:rsidRPr="000558B4" w:rsidRDefault="00CC5F3E" w:rsidP="000F34BD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cstheme="minorHAnsi"/>
          <w:szCs w:val="24"/>
        </w:rPr>
      </w:pPr>
      <w:r w:rsidRPr="000558B4">
        <w:rPr>
          <w:rFonts w:cstheme="minorHAnsi"/>
          <w:szCs w:val="24"/>
        </w:rPr>
        <w:t xml:space="preserve">Ensure that the </w:t>
      </w:r>
      <w:proofErr w:type="gramStart"/>
      <w:r w:rsidRPr="000558B4">
        <w:rPr>
          <w:rFonts w:cstheme="minorHAnsi"/>
          <w:szCs w:val="24"/>
        </w:rPr>
        <w:t>number(</w:t>
      </w:r>
      <w:proofErr w:type="gramEnd"/>
      <w:r w:rsidRPr="000558B4">
        <w:rPr>
          <w:rFonts w:cstheme="minorHAnsi"/>
          <w:szCs w:val="24"/>
        </w:rPr>
        <w:t>) method safely handles the error out of bound error.</w:t>
      </w:r>
    </w:p>
    <w:p w14:paraId="682D540E" w14:textId="77777777" w:rsidR="00CC5F3E" w:rsidRPr="000558B4" w:rsidRDefault="00CC5F3E" w:rsidP="00CC5F3E">
      <w:pPr>
        <w:pStyle w:val="ListParagraph"/>
        <w:rPr>
          <w:rFonts w:cstheme="minorHAnsi"/>
          <w:szCs w:val="24"/>
        </w:rPr>
      </w:pPr>
    </w:p>
    <w:p w14:paraId="42AFAA84" w14:textId="77777777" w:rsidR="00CC5F3E" w:rsidRPr="000558B4" w:rsidRDefault="00CC5F3E" w:rsidP="00CC5F3E">
      <w:pPr>
        <w:pStyle w:val="ListParagraph"/>
        <w:suppressAutoHyphens/>
        <w:spacing w:after="0" w:line="240" w:lineRule="auto"/>
        <w:rPr>
          <w:rFonts w:cstheme="minorHAnsi"/>
          <w:szCs w:val="24"/>
        </w:rPr>
      </w:pPr>
    </w:p>
    <w:p w14:paraId="22599CB6" w14:textId="5D328EE8" w:rsidR="000558B4" w:rsidRPr="000558B4" w:rsidRDefault="004E11A4" w:rsidP="000558B4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cstheme="minorHAnsi"/>
          <w:szCs w:val="24"/>
        </w:rPr>
      </w:pPr>
      <w:r w:rsidRPr="000558B4">
        <w:rPr>
          <w:rFonts w:cstheme="minorHAnsi"/>
          <w:szCs w:val="24"/>
        </w:rPr>
        <w:t xml:space="preserve">Setup authentication and authorization controls, add spring framework’s dependencies for it </w:t>
      </w:r>
      <w:r w:rsidR="000558B4" w:rsidRPr="000558B4">
        <w:rPr>
          <w:rFonts w:cstheme="minorHAnsi"/>
          <w:szCs w:val="24"/>
        </w:rPr>
        <w:t>in the POM.xml file.</w:t>
      </w:r>
    </w:p>
    <w:p w14:paraId="471C0B66" w14:textId="77777777" w:rsidR="000558B4" w:rsidRPr="000558B4" w:rsidRDefault="000558B4" w:rsidP="000558B4">
      <w:pPr>
        <w:pStyle w:val="ListParagraph"/>
        <w:suppressAutoHyphens/>
        <w:spacing w:after="0" w:line="240" w:lineRule="auto"/>
        <w:rPr>
          <w:rFonts w:cstheme="minorHAnsi"/>
          <w:szCs w:val="24"/>
        </w:rPr>
      </w:pPr>
    </w:p>
    <w:p w14:paraId="4B3F58DC" w14:textId="12F85DC8" w:rsidR="000558B4" w:rsidRDefault="000558B4" w:rsidP="000558B4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cstheme="minorHAnsi"/>
          <w:szCs w:val="24"/>
        </w:rPr>
      </w:pPr>
      <w:r w:rsidRPr="000558B4">
        <w:rPr>
          <w:rFonts w:cstheme="minorHAnsi"/>
          <w:szCs w:val="24"/>
        </w:rPr>
        <w:t xml:space="preserve">I understand that the code doesn’t take in any sensitive data from users, but if the program was to be scaled and </w:t>
      </w:r>
      <w:proofErr w:type="gramStart"/>
      <w:r w:rsidRPr="000558B4">
        <w:rPr>
          <w:rFonts w:cstheme="minorHAnsi"/>
          <w:szCs w:val="24"/>
        </w:rPr>
        <w:t>later on</w:t>
      </w:r>
      <w:proofErr w:type="gramEnd"/>
      <w:r w:rsidRPr="000558B4">
        <w:rPr>
          <w:rFonts w:cstheme="minorHAnsi"/>
          <w:szCs w:val="24"/>
        </w:rPr>
        <w:t xml:space="preserve"> take in sensitive </w:t>
      </w:r>
      <w:r w:rsidR="002F24A1" w:rsidRPr="000558B4">
        <w:rPr>
          <w:rFonts w:cstheme="minorHAnsi"/>
          <w:szCs w:val="24"/>
        </w:rPr>
        <w:t>data,</w:t>
      </w:r>
      <w:r w:rsidRPr="000558B4">
        <w:rPr>
          <w:rFonts w:cstheme="minorHAnsi"/>
          <w:szCs w:val="24"/>
        </w:rPr>
        <w:t xml:space="preserve"> then there would be a need to have strong encoding to that data.</w:t>
      </w:r>
    </w:p>
    <w:p w14:paraId="2120CED7" w14:textId="77777777" w:rsidR="00567B59" w:rsidRPr="00567B59" w:rsidRDefault="00567B59" w:rsidP="00567B59">
      <w:pPr>
        <w:pStyle w:val="ListParagraph"/>
        <w:rPr>
          <w:rFonts w:cstheme="minorHAnsi"/>
          <w:szCs w:val="24"/>
        </w:rPr>
      </w:pPr>
    </w:p>
    <w:p w14:paraId="02AF7B7B" w14:textId="062A3E58" w:rsidR="00567B59" w:rsidRPr="000558B4" w:rsidRDefault="00567B59" w:rsidP="000558B4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Use the latest version of the spring framework.</w:t>
      </w:r>
    </w:p>
    <w:sectPr w:rsidR="00567B59" w:rsidRPr="000558B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C5326" w14:textId="77777777" w:rsidR="008C164A" w:rsidRDefault="008C164A" w:rsidP="0035598A">
      <w:pPr>
        <w:spacing w:after="0" w:line="240" w:lineRule="auto"/>
      </w:pPr>
      <w:r>
        <w:separator/>
      </w:r>
    </w:p>
  </w:endnote>
  <w:endnote w:type="continuationSeparator" w:id="0">
    <w:p w14:paraId="23FCBC49" w14:textId="77777777" w:rsidR="008C164A" w:rsidRDefault="008C164A" w:rsidP="0035598A">
      <w:pPr>
        <w:spacing w:after="0" w:line="240" w:lineRule="auto"/>
      </w:pPr>
      <w:r>
        <w:continuationSeparator/>
      </w:r>
    </w:p>
  </w:endnote>
  <w:endnote w:type="continuationNotice" w:id="1">
    <w:p w14:paraId="11D4F433" w14:textId="77777777" w:rsidR="008C164A" w:rsidRDefault="008C16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807746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09D7A400" w14:textId="1A58F484" w:rsidR="00377CA2" w:rsidRPr="00377CA2" w:rsidRDefault="00377CA2">
        <w:pPr>
          <w:pStyle w:val="Footer"/>
          <w:jc w:val="center"/>
          <w:rPr>
            <w:sz w:val="22"/>
            <w:szCs w:val="20"/>
          </w:rPr>
        </w:pPr>
        <w:r w:rsidRPr="00377CA2">
          <w:rPr>
            <w:sz w:val="22"/>
            <w:szCs w:val="20"/>
          </w:rPr>
          <w:fldChar w:fldCharType="begin"/>
        </w:r>
        <w:r w:rsidRPr="00377CA2">
          <w:rPr>
            <w:sz w:val="22"/>
            <w:szCs w:val="20"/>
          </w:rPr>
          <w:instrText xml:space="preserve"> PAGE   \* MERGEFORMAT </w:instrText>
        </w:r>
        <w:r w:rsidRPr="00377CA2">
          <w:rPr>
            <w:sz w:val="22"/>
            <w:szCs w:val="20"/>
          </w:rPr>
          <w:fldChar w:fldCharType="separate"/>
        </w:r>
        <w:r w:rsidRPr="00377CA2">
          <w:rPr>
            <w:noProof/>
            <w:sz w:val="22"/>
            <w:szCs w:val="20"/>
          </w:rPr>
          <w:t>2</w:t>
        </w:r>
        <w:r w:rsidRPr="00377CA2">
          <w:rPr>
            <w:noProof/>
            <w:sz w:val="22"/>
            <w:szCs w:val="20"/>
          </w:rPr>
          <w:fldChar w:fldCharType="end"/>
        </w:r>
      </w:p>
    </w:sdtContent>
  </w:sdt>
  <w:p w14:paraId="73261FF7" w14:textId="77777777" w:rsidR="00377CA2" w:rsidRDefault="00377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F733C" w14:textId="77777777" w:rsidR="008C164A" w:rsidRDefault="008C164A" w:rsidP="0035598A">
      <w:pPr>
        <w:spacing w:after="0" w:line="240" w:lineRule="auto"/>
      </w:pPr>
      <w:r>
        <w:separator/>
      </w:r>
    </w:p>
  </w:footnote>
  <w:footnote w:type="continuationSeparator" w:id="0">
    <w:p w14:paraId="32D3022C" w14:textId="77777777" w:rsidR="008C164A" w:rsidRDefault="008C164A" w:rsidP="0035598A">
      <w:pPr>
        <w:spacing w:after="0" w:line="240" w:lineRule="auto"/>
      </w:pPr>
      <w:r>
        <w:continuationSeparator/>
      </w:r>
    </w:p>
  </w:footnote>
  <w:footnote w:type="continuationNotice" w:id="1">
    <w:p w14:paraId="00A220EB" w14:textId="77777777" w:rsidR="008C164A" w:rsidRDefault="008C16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DEEAD" w14:textId="0761F738" w:rsidR="0035598A" w:rsidRDefault="008009D7" w:rsidP="008009D7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041443C" wp14:editId="12E3953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C294D"/>
    <w:multiLevelType w:val="hybridMultilevel"/>
    <w:tmpl w:val="3C5CDF06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40145"/>
    <w:multiLevelType w:val="hybridMultilevel"/>
    <w:tmpl w:val="BAE2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113A7"/>
    <w:multiLevelType w:val="hybridMultilevel"/>
    <w:tmpl w:val="57BE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10442"/>
    <w:multiLevelType w:val="hybridMultilevel"/>
    <w:tmpl w:val="6D360C32"/>
    <w:lvl w:ilvl="0" w:tplc="21E601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562B2"/>
    <w:multiLevelType w:val="hybridMultilevel"/>
    <w:tmpl w:val="4296EDAA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ED0DDB"/>
    <w:multiLevelType w:val="hybridMultilevel"/>
    <w:tmpl w:val="7B4CA93A"/>
    <w:lvl w:ilvl="0" w:tplc="508C68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922BB"/>
    <w:multiLevelType w:val="hybridMultilevel"/>
    <w:tmpl w:val="DAEC299E"/>
    <w:lvl w:ilvl="0" w:tplc="AFC24A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B677A"/>
    <w:multiLevelType w:val="hybridMultilevel"/>
    <w:tmpl w:val="EA12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6687F"/>
    <w:multiLevelType w:val="hybridMultilevel"/>
    <w:tmpl w:val="272C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37B35"/>
    <w:multiLevelType w:val="hybridMultilevel"/>
    <w:tmpl w:val="C150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64C07"/>
    <w:multiLevelType w:val="hybridMultilevel"/>
    <w:tmpl w:val="48C667F2"/>
    <w:lvl w:ilvl="0" w:tplc="8960AD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41295">
    <w:abstractNumId w:val="2"/>
  </w:num>
  <w:num w:numId="2" w16cid:durableId="1673020161">
    <w:abstractNumId w:val="8"/>
  </w:num>
  <w:num w:numId="3" w16cid:durableId="1708598061">
    <w:abstractNumId w:val="1"/>
  </w:num>
  <w:num w:numId="4" w16cid:durableId="664164041">
    <w:abstractNumId w:val="9"/>
  </w:num>
  <w:num w:numId="5" w16cid:durableId="1576010246">
    <w:abstractNumId w:val="7"/>
  </w:num>
  <w:num w:numId="6" w16cid:durableId="580532388">
    <w:abstractNumId w:val="4"/>
  </w:num>
  <w:num w:numId="7" w16cid:durableId="148787396">
    <w:abstractNumId w:val="0"/>
  </w:num>
  <w:num w:numId="8" w16cid:durableId="1718814488">
    <w:abstractNumId w:val="10"/>
  </w:num>
  <w:num w:numId="9" w16cid:durableId="1280916958">
    <w:abstractNumId w:val="5"/>
  </w:num>
  <w:num w:numId="10" w16cid:durableId="1368022931">
    <w:abstractNumId w:val="6"/>
  </w:num>
  <w:num w:numId="11" w16cid:durableId="274138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DCwNDU0MTMxMTNW0lEKTi0uzszPAykwrAUAf6nb5ywAAAA="/>
  </w:docVars>
  <w:rsids>
    <w:rsidRoot w:val="00853BA2"/>
    <w:rsid w:val="00037B80"/>
    <w:rsid w:val="000558B4"/>
    <w:rsid w:val="00091E75"/>
    <w:rsid w:val="000F34BD"/>
    <w:rsid w:val="001138B4"/>
    <w:rsid w:val="00181F0D"/>
    <w:rsid w:val="00182A4D"/>
    <w:rsid w:val="00202582"/>
    <w:rsid w:val="00230741"/>
    <w:rsid w:val="00235FCE"/>
    <w:rsid w:val="002A5407"/>
    <w:rsid w:val="002F24A1"/>
    <w:rsid w:val="003119A1"/>
    <w:rsid w:val="00332B14"/>
    <w:rsid w:val="0035598A"/>
    <w:rsid w:val="00377CA2"/>
    <w:rsid w:val="003B61B4"/>
    <w:rsid w:val="003E4240"/>
    <w:rsid w:val="0046474B"/>
    <w:rsid w:val="004A34BD"/>
    <w:rsid w:val="004B49A4"/>
    <w:rsid w:val="004E11A4"/>
    <w:rsid w:val="00510C3F"/>
    <w:rsid w:val="00512FEF"/>
    <w:rsid w:val="00567B59"/>
    <w:rsid w:val="005C0980"/>
    <w:rsid w:val="00647907"/>
    <w:rsid w:val="00685DFC"/>
    <w:rsid w:val="0069166E"/>
    <w:rsid w:val="006A51DF"/>
    <w:rsid w:val="006B047A"/>
    <w:rsid w:val="006B104B"/>
    <w:rsid w:val="007939FE"/>
    <w:rsid w:val="007A0B87"/>
    <w:rsid w:val="007C2493"/>
    <w:rsid w:val="007C7DCE"/>
    <w:rsid w:val="007D4526"/>
    <w:rsid w:val="007F5F16"/>
    <w:rsid w:val="008009D7"/>
    <w:rsid w:val="00853BA2"/>
    <w:rsid w:val="008B2D56"/>
    <w:rsid w:val="008C164A"/>
    <w:rsid w:val="0091740F"/>
    <w:rsid w:val="00972D22"/>
    <w:rsid w:val="00973CB0"/>
    <w:rsid w:val="00986653"/>
    <w:rsid w:val="009A01C2"/>
    <w:rsid w:val="009B0DEB"/>
    <w:rsid w:val="009F27E0"/>
    <w:rsid w:val="00A1067A"/>
    <w:rsid w:val="00A11B04"/>
    <w:rsid w:val="00A246EC"/>
    <w:rsid w:val="00A367B6"/>
    <w:rsid w:val="00A615B3"/>
    <w:rsid w:val="00B019B2"/>
    <w:rsid w:val="00B25E68"/>
    <w:rsid w:val="00BB3AD0"/>
    <w:rsid w:val="00BC0815"/>
    <w:rsid w:val="00BC09E7"/>
    <w:rsid w:val="00BC623D"/>
    <w:rsid w:val="00CA1DBC"/>
    <w:rsid w:val="00CB308F"/>
    <w:rsid w:val="00CC330D"/>
    <w:rsid w:val="00CC5F3E"/>
    <w:rsid w:val="00D21729"/>
    <w:rsid w:val="00D4592A"/>
    <w:rsid w:val="00DD23EE"/>
    <w:rsid w:val="00DF333F"/>
    <w:rsid w:val="00E61DA4"/>
    <w:rsid w:val="00E65B2A"/>
    <w:rsid w:val="00E83406"/>
    <w:rsid w:val="00EE4275"/>
    <w:rsid w:val="00F26D86"/>
    <w:rsid w:val="00F324D4"/>
    <w:rsid w:val="00F47A0F"/>
    <w:rsid w:val="00F5002A"/>
    <w:rsid w:val="00F55207"/>
    <w:rsid w:val="00F5558C"/>
    <w:rsid w:val="03F51F99"/>
    <w:rsid w:val="0AA662B4"/>
    <w:rsid w:val="187B23FE"/>
    <w:rsid w:val="1B540364"/>
    <w:rsid w:val="1BB04971"/>
    <w:rsid w:val="1E54E06A"/>
    <w:rsid w:val="25407EA9"/>
    <w:rsid w:val="258C380D"/>
    <w:rsid w:val="2AB00664"/>
    <w:rsid w:val="2F05FB83"/>
    <w:rsid w:val="31DD6424"/>
    <w:rsid w:val="368E2D65"/>
    <w:rsid w:val="3ABC0A1C"/>
    <w:rsid w:val="4617039D"/>
    <w:rsid w:val="4A0E4C48"/>
    <w:rsid w:val="4B1B3798"/>
    <w:rsid w:val="4C7A12F7"/>
    <w:rsid w:val="4E588F3E"/>
    <w:rsid w:val="4E5A603E"/>
    <w:rsid w:val="4FB801C0"/>
    <w:rsid w:val="56042137"/>
    <w:rsid w:val="5C9D6919"/>
    <w:rsid w:val="5D69B53E"/>
    <w:rsid w:val="5F05859F"/>
    <w:rsid w:val="64CCC6AB"/>
    <w:rsid w:val="65BA6022"/>
    <w:rsid w:val="66F76F27"/>
    <w:rsid w:val="6DC57207"/>
    <w:rsid w:val="74F2ABFA"/>
    <w:rsid w:val="7A7C9A5E"/>
    <w:rsid w:val="7EF8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F81D01"/>
  <w15:chartTrackingRefBased/>
  <w15:docId w15:val="{D94E4FE8-76D0-4124-8E68-4EB0BCF0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DA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D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A4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1DF"/>
    <w:rPr>
      <w:rFonts w:eastAsiaTheme="majorEastAsia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72D22"/>
    <w:pPr>
      <w:ind w:left="720"/>
      <w:contextualSpacing/>
    </w:pPr>
  </w:style>
  <w:style w:type="paragraph" w:styleId="NoSpacing">
    <w:name w:val="No Spacing"/>
    <w:uiPriority w:val="1"/>
    <w:qFormat/>
    <w:rsid w:val="00972D22"/>
    <w:pPr>
      <w:spacing w:after="0" w:line="240" w:lineRule="auto"/>
    </w:pPr>
    <w:rPr>
      <w:sz w:val="24"/>
    </w:rPr>
  </w:style>
  <w:style w:type="paragraph" w:styleId="Revision">
    <w:name w:val="Revision"/>
    <w:hidden/>
    <w:uiPriority w:val="99"/>
    <w:semiHidden/>
    <w:rsid w:val="00202582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0497F6-5B6D-4572-8E87-923A346245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6B2216-4824-4877-ACC2-CF4AF525D0DB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93A445A2-065B-4E06-8CD4-DC98059A98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F30C50-7BC7-427E-B5A2-B202E81C4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0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Two Code Review and Mitigation Plan Assignment Template</vt:lpstr>
    </vt:vector>
  </TitlesOfParts>
  <Company>SNHU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Code Review and Mitigation Plan Assignment Template</dc:title>
  <dc:subject/>
  <dc:creator>Brown, Tyra</dc:creator>
  <cp:keywords/>
  <dc:description/>
  <cp:lastModifiedBy>Al-Nachar, Abdulrahman</cp:lastModifiedBy>
  <cp:revision>2</cp:revision>
  <dcterms:created xsi:type="dcterms:W3CDTF">2024-11-11T00:16:00Z</dcterms:created>
  <dcterms:modified xsi:type="dcterms:W3CDTF">2024-11-11T00:16:00Z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5162700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GrammarlyDocumentId">
    <vt:lpwstr>cae0097bc22e0106116ce822bbfc38869e4933fef3ead2ed6988a33634d7d985</vt:lpwstr>
  </property>
</Properties>
</file>