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2956" w14:textId="09BF2C79" w:rsidR="00510C3F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65B8249B" w14:textId="77777777" w:rsidR="0043435D" w:rsidRPr="0043435D" w:rsidRDefault="0043435D" w:rsidP="0043435D"/>
    <w:p w14:paraId="71BAF406" w14:textId="77777777" w:rsidR="0043435D" w:rsidRDefault="004F47C3" w:rsidP="004F47C3">
      <w:r>
        <w:t>Abdulrahman Al-Nachar</w:t>
      </w:r>
    </w:p>
    <w:p w14:paraId="1B5431BA" w14:textId="2B6235E9" w:rsidR="004F47C3" w:rsidRPr="004F47C3" w:rsidRDefault="004F47C3" w:rsidP="004F47C3">
      <w:r>
        <w:t xml:space="preserve">CS305 / 5-1 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76B19D6" w14:textId="555447CE" w:rsidR="00F93B31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5612AC64" w14:textId="74642740" w:rsidR="001C6ACB" w:rsidRPr="008F1ED6" w:rsidRDefault="004F47C3" w:rsidP="00E56452">
      <w:pPr>
        <w:rPr>
          <w:rFonts w:ascii="Calibri" w:hAnsi="Calibri" w:cs="Calibri"/>
          <w:sz w:val="22"/>
        </w:rPr>
      </w:pPr>
      <w:r>
        <w:t xml:space="preserve">The Algorithm Cipher that I would recommend is the </w:t>
      </w:r>
      <w:r w:rsidR="00086EBB">
        <w:t>SHA (</w:t>
      </w:r>
      <w:r>
        <w:t>Secure Hash Algorithm) 256</w:t>
      </w:r>
      <w:r w:rsidR="00E56452">
        <w:t xml:space="preserve"> </w:t>
      </w:r>
      <w:r w:rsidR="00B70E4C">
        <w:t>of</w:t>
      </w:r>
      <w:r w:rsidR="00E56452">
        <w:t xml:space="preserve"> all the recommended ones.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CE51186" w14:textId="26F466A6" w:rsidR="00E56452" w:rsidRPr="004F47C3" w:rsidRDefault="00E56452" w:rsidP="00E56452">
      <w:r>
        <w:t xml:space="preserve">SHA-256 is superior </w:t>
      </w:r>
      <w:r w:rsidR="00B70E4C">
        <w:t>in</w:t>
      </w:r>
      <w:r>
        <w:t xml:space="preserve"> </w:t>
      </w:r>
      <w:r w:rsidR="00B70E4C">
        <w:t xml:space="preserve">the </w:t>
      </w:r>
      <w:r>
        <w:t xml:space="preserve">fact that it is not susceptible to collisions and that ensures that different inputs won’t yield the same hash results, SHA-256 is non-reversible. </w:t>
      </w:r>
      <w:r w:rsidR="00B70E4C">
        <w:t>It</w:t>
      </w:r>
      <w:r>
        <w:t xml:space="preserve"> is computationally impossible to get the original input from the hash results, However, it can verify a matching input with the original one.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11440466" w:rsidR="00F93B31" w:rsidRDefault="00F93B31" w:rsidP="00B70E4C">
      <w:pPr>
        <w:tabs>
          <w:tab w:val="left" w:pos="7452"/>
        </w:tabs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  <w:r w:rsidR="00B70E4C">
        <w:rPr>
          <w:rFonts w:ascii="Calibri" w:hAnsi="Calibri" w:cs="Calibri"/>
          <w:sz w:val="22"/>
        </w:rPr>
        <w:tab/>
      </w:r>
    </w:p>
    <w:p w14:paraId="5F0E8C0E" w14:textId="77777777" w:rsidR="00B70E4C" w:rsidRDefault="00B70E4C" w:rsidP="00B70E4C">
      <w:pPr>
        <w:tabs>
          <w:tab w:val="left" w:pos="7452"/>
        </w:tabs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04E725A" w14:textId="78229BED" w:rsidR="00B70E4C" w:rsidRPr="008F1ED6" w:rsidRDefault="00920559" w:rsidP="00B70E4C">
      <w:pPr>
        <w:tabs>
          <w:tab w:val="left" w:pos="7452"/>
        </w:tabs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62C4C0A4" wp14:editId="17B3EEDE">
            <wp:extent cx="5943600" cy="882650"/>
            <wp:effectExtent l="0" t="0" r="0" b="0"/>
            <wp:docPr id="42860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00781" name="Picture 4286007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BF11" w14:textId="77777777" w:rsidR="0035598A" w:rsidRPr="008F1ED6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35598A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7FBBF" w14:textId="77777777" w:rsidR="00BA5568" w:rsidRDefault="00BA5568" w:rsidP="0035598A">
      <w:pPr>
        <w:spacing w:after="0" w:line="240" w:lineRule="auto"/>
      </w:pPr>
      <w:r>
        <w:separator/>
      </w:r>
    </w:p>
  </w:endnote>
  <w:endnote w:type="continuationSeparator" w:id="0">
    <w:p w14:paraId="527CFBBD" w14:textId="77777777" w:rsidR="00BA5568" w:rsidRDefault="00BA5568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DD111" w14:textId="77777777" w:rsidR="00BA5568" w:rsidRDefault="00BA5568" w:rsidP="0035598A">
      <w:pPr>
        <w:spacing w:after="0" w:line="240" w:lineRule="auto"/>
      </w:pPr>
      <w:r>
        <w:separator/>
      </w:r>
    </w:p>
  </w:footnote>
  <w:footnote w:type="continuationSeparator" w:id="0">
    <w:p w14:paraId="620DBB90" w14:textId="77777777" w:rsidR="00BA5568" w:rsidRDefault="00BA5568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209A1"/>
    <w:rsid w:val="00084F21"/>
    <w:rsid w:val="00086EBB"/>
    <w:rsid w:val="000C72EB"/>
    <w:rsid w:val="000D5623"/>
    <w:rsid w:val="00111F59"/>
    <w:rsid w:val="001154E4"/>
    <w:rsid w:val="00177197"/>
    <w:rsid w:val="001C6ACB"/>
    <w:rsid w:val="002104B9"/>
    <w:rsid w:val="00236DA4"/>
    <w:rsid w:val="00264D05"/>
    <w:rsid w:val="0027257B"/>
    <w:rsid w:val="002833FF"/>
    <w:rsid w:val="002C31D0"/>
    <w:rsid w:val="00343E73"/>
    <w:rsid w:val="0035598A"/>
    <w:rsid w:val="00363F13"/>
    <w:rsid w:val="003B0D86"/>
    <w:rsid w:val="0043435D"/>
    <w:rsid w:val="004B49A4"/>
    <w:rsid w:val="004C5E0F"/>
    <w:rsid w:val="004D65C3"/>
    <w:rsid w:val="004F1C48"/>
    <w:rsid w:val="004F47C3"/>
    <w:rsid w:val="00510C3F"/>
    <w:rsid w:val="00593EC3"/>
    <w:rsid w:val="005C0980"/>
    <w:rsid w:val="00644846"/>
    <w:rsid w:val="006A51DF"/>
    <w:rsid w:val="00713294"/>
    <w:rsid w:val="00785998"/>
    <w:rsid w:val="0085168C"/>
    <w:rsid w:val="008D5FE7"/>
    <w:rsid w:val="008E4BCA"/>
    <w:rsid w:val="008F1ED6"/>
    <w:rsid w:val="00920559"/>
    <w:rsid w:val="00973CB0"/>
    <w:rsid w:val="009A01C2"/>
    <w:rsid w:val="00A11B04"/>
    <w:rsid w:val="00A43EA4"/>
    <w:rsid w:val="00A6548D"/>
    <w:rsid w:val="00A9284F"/>
    <w:rsid w:val="00B019B2"/>
    <w:rsid w:val="00B70E4C"/>
    <w:rsid w:val="00BA5568"/>
    <w:rsid w:val="00C024E2"/>
    <w:rsid w:val="00D539BB"/>
    <w:rsid w:val="00DC5202"/>
    <w:rsid w:val="00DD2E3B"/>
    <w:rsid w:val="00E41086"/>
    <w:rsid w:val="00E56452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15</TotalTime>
  <Pages>1</Pages>
  <Words>107</Words>
  <Characters>575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Al-Nachar, Abdulrahman</cp:lastModifiedBy>
  <cp:revision>7</cp:revision>
  <dcterms:created xsi:type="dcterms:W3CDTF">2024-12-05T23:35:00Z</dcterms:created>
  <dcterms:modified xsi:type="dcterms:W3CDTF">2024-12-08T05:21:00Z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d003730d7d3fa71a7616398564d50944028f8106c178f32bc3fb88f8662d29ed</vt:lpwstr>
  </property>
</Properties>
</file>